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57" w:rsidRDefault="009A25B7">
      <w:pPr>
        <w:rPr>
          <w:lang w:val="en-US"/>
        </w:rPr>
      </w:pPr>
      <w:r>
        <w:rPr>
          <w:b/>
          <w:bCs/>
          <w:u w:val="single"/>
          <w:lang w:val="en-US"/>
        </w:rPr>
        <w:t>Bibliology</w:t>
      </w:r>
    </w:p>
    <w:p w:rsidR="009A25B7" w:rsidRDefault="009A25B7">
      <w:pPr>
        <w:rPr>
          <w:lang w:val="en-US"/>
        </w:rPr>
      </w:pPr>
      <w:r>
        <w:rPr>
          <w:b/>
          <w:bCs/>
          <w:u w:val="single"/>
          <w:lang w:val="en-US"/>
        </w:rPr>
        <w:t>Overview</w:t>
      </w:r>
    </w:p>
    <w:p w:rsidR="009A25B7" w:rsidRDefault="009A25B7">
      <w:pPr>
        <w:rPr>
          <w:lang w:val="en-US"/>
        </w:rPr>
      </w:pPr>
      <w:r>
        <w:rPr>
          <w:lang w:val="en-US"/>
        </w:rPr>
        <w:t>What is the Bible?</w:t>
      </w:r>
    </w:p>
    <w:p w:rsidR="009A25B7" w:rsidRDefault="009A25B7" w:rsidP="009A25B7">
      <w:pPr>
        <w:rPr>
          <w:lang w:val="en-US"/>
        </w:rPr>
      </w:pPr>
      <w:r>
        <w:rPr>
          <w:lang w:val="en-US"/>
        </w:rPr>
        <w:t>What does the Bible say about itself?</w:t>
      </w:r>
    </w:p>
    <w:p w:rsidR="009A25B7" w:rsidRDefault="009A25B7" w:rsidP="009A25B7">
      <w:pPr>
        <w:rPr>
          <w:lang w:val="en-US"/>
        </w:rPr>
      </w:pPr>
      <w:r>
        <w:rPr>
          <w:lang w:val="en-US"/>
        </w:rPr>
        <w:t>Manna…</w:t>
      </w:r>
    </w:p>
    <w:p w:rsidR="009A25B7" w:rsidRDefault="009A25B7" w:rsidP="009A25B7">
      <w:pPr>
        <w:rPr>
          <w:lang w:val="en-US"/>
        </w:rPr>
      </w:pPr>
      <w:r>
        <w:rPr>
          <w:lang w:val="en-US"/>
        </w:rPr>
        <w:t>Related doctrines…</w:t>
      </w:r>
    </w:p>
    <w:p w:rsidR="009A25B7" w:rsidRDefault="009A25B7" w:rsidP="009A25B7">
      <w:pPr>
        <w:rPr>
          <w:lang w:val="en-US"/>
        </w:rPr>
      </w:pPr>
      <w:r>
        <w:rPr>
          <w:lang w:val="en-US"/>
        </w:rPr>
        <w:t>Revelation</w:t>
      </w:r>
    </w:p>
    <w:p w:rsidR="009A25B7" w:rsidRDefault="009A25B7" w:rsidP="009A25B7">
      <w:pPr>
        <w:rPr>
          <w:lang w:val="en-US"/>
        </w:rPr>
      </w:pPr>
      <w:r>
        <w:rPr>
          <w:lang w:val="en-US"/>
        </w:rPr>
        <w:tab/>
        <w:t>Power…</w:t>
      </w:r>
    </w:p>
    <w:p w:rsidR="009A25B7" w:rsidRDefault="009A25B7" w:rsidP="009A25B7">
      <w:pPr>
        <w:rPr>
          <w:lang w:val="en-US"/>
        </w:rPr>
      </w:pPr>
      <w:r>
        <w:rPr>
          <w:lang w:val="en-US"/>
        </w:rPr>
        <w:tab/>
        <w:t>Distinctions…</w:t>
      </w:r>
    </w:p>
    <w:p w:rsidR="009A25B7" w:rsidRDefault="009A25B7" w:rsidP="009A25B7">
      <w:pPr>
        <w:rPr>
          <w:lang w:val="en-US"/>
        </w:rPr>
      </w:pPr>
      <w:r>
        <w:rPr>
          <w:lang w:val="en-US"/>
        </w:rPr>
        <w:t>The Wonder</w:t>
      </w:r>
    </w:p>
    <w:p w:rsidR="009A25B7" w:rsidRDefault="009A25B7" w:rsidP="009A25B7">
      <w:pPr>
        <w:rPr>
          <w:lang w:val="en-US"/>
        </w:rPr>
      </w:pPr>
      <w:r>
        <w:rPr>
          <w:lang w:val="en-US"/>
        </w:rPr>
        <w:tab/>
        <w:t>Transmission…</w:t>
      </w:r>
    </w:p>
    <w:p w:rsidR="009A25B7" w:rsidRDefault="009A25B7" w:rsidP="009A25B7">
      <w:pPr>
        <w:rPr>
          <w:lang w:val="en-US"/>
        </w:rPr>
      </w:pPr>
      <w:r>
        <w:rPr>
          <w:lang w:val="en-US"/>
        </w:rPr>
        <w:tab/>
      </w:r>
      <w:r w:rsidR="00234158">
        <w:rPr>
          <w:lang w:val="en-US"/>
        </w:rPr>
        <w:t>Levels of Inspiration…</w:t>
      </w:r>
    </w:p>
    <w:p w:rsidR="00234158" w:rsidRDefault="00234158" w:rsidP="00234158">
      <w:pPr>
        <w:rPr>
          <w:lang w:val="en-US"/>
        </w:rPr>
      </w:pPr>
      <w:r>
        <w:rPr>
          <w:lang w:val="en-US"/>
        </w:rPr>
        <w:tab/>
        <w:t>Laws of Interpretation…</w:t>
      </w:r>
    </w:p>
    <w:p w:rsidR="00234158" w:rsidRDefault="00234158" w:rsidP="00234158">
      <w:pPr>
        <w:rPr>
          <w:lang w:val="en-US"/>
        </w:rPr>
      </w:pPr>
      <w:r>
        <w:rPr>
          <w:lang w:val="en-US"/>
        </w:rPr>
        <w:tab/>
        <w:t>Literary Forms…</w:t>
      </w:r>
    </w:p>
    <w:p w:rsidR="00234158" w:rsidRPr="009A25B7" w:rsidRDefault="00234158" w:rsidP="00234158">
      <w:pPr>
        <w:rPr>
          <w:lang w:val="en-US"/>
        </w:rPr>
      </w:pPr>
      <w:r>
        <w:rPr>
          <w:lang w:val="en-US"/>
        </w:rPr>
        <w:tab/>
        <w:t>Figures of Speech…</w:t>
      </w:r>
      <w:bookmarkStart w:id="0" w:name="_GoBack"/>
      <w:bookmarkEnd w:id="0"/>
    </w:p>
    <w:sectPr w:rsidR="00234158" w:rsidRPr="009A25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DDD" w:rsidRDefault="00967DDD" w:rsidP="009A25B7">
      <w:pPr>
        <w:spacing w:after="0" w:line="240" w:lineRule="auto"/>
      </w:pPr>
      <w:r>
        <w:separator/>
      </w:r>
    </w:p>
  </w:endnote>
  <w:endnote w:type="continuationSeparator" w:id="0">
    <w:p w:rsidR="00967DDD" w:rsidRDefault="00967DDD" w:rsidP="009A2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B7" w:rsidRDefault="009A25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B7" w:rsidRDefault="009A25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B7" w:rsidRDefault="009A25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DDD" w:rsidRDefault="00967DDD" w:rsidP="009A25B7">
      <w:pPr>
        <w:spacing w:after="0" w:line="240" w:lineRule="auto"/>
      </w:pPr>
      <w:r>
        <w:separator/>
      </w:r>
    </w:p>
  </w:footnote>
  <w:footnote w:type="continuationSeparator" w:id="0">
    <w:p w:rsidR="00967DDD" w:rsidRDefault="00967DDD" w:rsidP="009A2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B7" w:rsidRDefault="009A25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B7" w:rsidRDefault="009A25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B7" w:rsidRDefault="009A25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B7"/>
    <w:rsid w:val="00234158"/>
    <w:rsid w:val="00967DDD"/>
    <w:rsid w:val="009A25B7"/>
    <w:rsid w:val="00F4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5B7"/>
  </w:style>
  <w:style w:type="paragraph" w:styleId="Footer">
    <w:name w:val="footer"/>
    <w:basedOn w:val="Normal"/>
    <w:link w:val="FooterChar"/>
    <w:uiPriority w:val="99"/>
    <w:unhideWhenUsed/>
    <w:rsid w:val="009A2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5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5B7"/>
  </w:style>
  <w:style w:type="paragraph" w:styleId="Footer">
    <w:name w:val="footer"/>
    <w:basedOn w:val="Normal"/>
    <w:link w:val="FooterChar"/>
    <w:uiPriority w:val="99"/>
    <w:unhideWhenUsed/>
    <w:rsid w:val="009A2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Aker Solutions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Currier, Matthew</dc:creator>
  <cp:lastModifiedBy>Currier, Matthew</cp:lastModifiedBy>
  <cp:revision>1</cp:revision>
  <dcterms:created xsi:type="dcterms:W3CDTF">2015-09-06T23:04:00Z</dcterms:created>
  <dcterms:modified xsi:type="dcterms:W3CDTF">2015-09-06T23:25:00Z</dcterms:modified>
</cp:coreProperties>
</file>