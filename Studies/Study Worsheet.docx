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1" w:rsidRPr="00DD3516" w:rsidRDefault="00FA0D51">
      <w:pPr>
        <w:rPr>
          <w:lang w:val="en-US"/>
        </w:rPr>
      </w:pPr>
    </w:p>
    <w:sectPr w:rsidR="00FA0D51" w:rsidRPr="00DD3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36" w:rsidRDefault="00192C36" w:rsidP="00BC00C7">
      <w:pPr>
        <w:spacing w:after="0" w:line="240" w:lineRule="auto"/>
      </w:pPr>
      <w:r>
        <w:separator/>
      </w:r>
    </w:p>
  </w:endnote>
  <w:endnote w:type="continuationSeparator" w:id="0">
    <w:p w:rsidR="00192C36" w:rsidRDefault="00192C36" w:rsidP="00B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16" w:rsidRDefault="00DD35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7" w:rsidRPr="00100DB1" w:rsidRDefault="00100DB1" w:rsidP="00100DB1">
    <w:pPr>
      <w:pStyle w:val="Footer"/>
      <w:rPr>
        <w:i/>
        <w:iCs/>
        <w:color w:val="000000" w:themeColor="text1"/>
      </w:rPr>
    </w:pPr>
    <w:r w:rsidRPr="00100DB1">
      <w:rPr>
        <w:rStyle w:val="Strong"/>
        <w:noProof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DDD62" wp14:editId="79A2F95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0DB1" w:rsidRDefault="00100DB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520E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100DB1" w:rsidRDefault="00100DB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520E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00DB1">
      <w:rPr>
        <w:rStyle w:val="Strong"/>
        <w:noProof/>
        <w:lang w:bidi="he-IL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7C43E799" wp14:editId="5418E1E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100DB1">
      <w:rPr>
        <w:rStyle w:val="Strong"/>
      </w:rPr>
      <w:t>Galatians 6:6</w:t>
    </w:r>
    <w:r w:rsidRPr="00100DB1">
      <w:rPr>
        <w:rStyle w:val="QuoteChar"/>
      </w:rPr>
      <w:t xml:space="preserve"> – “Let the one who is taught the word share all good things with the one who teaches.”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16" w:rsidRDefault="00DD35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36" w:rsidRDefault="00192C36" w:rsidP="00BC00C7">
      <w:pPr>
        <w:spacing w:after="0" w:line="240" w:lineRule="auto"/>
      </w:pPr>
      <w:r>
        <w:separator/>
      </w:r>
    </w:p>
  </w:footnote>
  <w:footnote w:type="continuationSeparator" w:id="0">
    <w:p w:rsidR="00192C36" w:rsidRDefault="00192C36" w:rsidP="00BC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16" w:rsidRDefault="00DD35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DA" w:rsidRDefault="007520E6">
    <w:pPr>
      <w:pStyle w:val="Header"/>
    </w:pPr>
    <w:r w:rsidRPr="00100DB1">
      <w:rPr>
        <w:rStyle w:val="QuoteChar"/>
        <w:noProof/>
        <w:lang w:bidi="he-I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DC206F2" wp14:editId="2791556C">
              <wp:simplePos x="0" y="0"/>
              <wp:positionH relativeFrom="margin">
                <wp:align>left</wp:align>
              </wp:positionH>
              <wp:positionV relativeFrom="topMargin">
                <wp:posOffset>238760</wp:posOffset>
              </wp:positionV>
              <wp:extent cx="5943600" cy="475615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756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bookmarkStart w:id="0" w:name="_GoBack" w:displacedByCustomXml="next"/>
                        <w:sdt>
                          <w:sdtPr>
                            <w:rPr>
                              <w:sz w:val="48"/>
                              <w:szCs w:val="5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DA" w:rsidRDefault="00100DB1" w:rsidP="00100DB1">
                              <w:pPr>
                                <w:pStyle w:val="Title"/>
                              </w:pPr>
                              <w:r w:rsidRPr="00100DB1">
                                <w:rPr>
                                  <w:sz w:val="48"/>
                                  <w:szCs w:val="56"/>
                                </w:rPr>
                                <w:t>Study Wor</w:t>
                              </w:r>
                              <w:r w:rsidR="007520E6">
                                <w:rPr>
                                  <w:sz w:val="48"/>
                                  <w:szCs w:val="56"/>
                                </w:rPr>
                                <w:t>k</w:t>
                              </w:r>
                              <w:r w:rsidRPr="00100DB1">
                                <w:rPr>
                                  <w:sz w:val="48"/>
                                  <w:szCs w:val="56"/>
                                </w:rPr>
                                <w:t>sheet</w:t>
                              </w:r>
                            </w:p>
                          </w:sdtContent>
                        </w:sdt>
                        <w:bookmarkEnd w:id="0" w:displacedByCustomXml="prev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18.8pt;width:468pt;height:37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" o:allowincell="f" filled="f" stroked="f">
              <v:textbox inset=",0,,0">
                <w:txbxContent>
                  <w:bookmarkStart w:id="1" w:name="_GoBack" w:displacedByCustomXml="next"/>
                  <w:sdt>
                    <w:sdtPr>
                      <w:rPr>
                        <w:sz w:val="48"/>
                        <w:szCs w:val="5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429DA" w:rsidRDefault="00100DB1" w:rsidP="00100DB1">
                        <w:pPr>
                          <w:pStyle w:val="Title"/>
                        </w:pPr>
                        <w:r w:rsidRPr="00100DB1">
                          <w:rPr>
                            <w:sz w:val="48"/>
                            <w:szCs w:val="56"/>
                          </w:rPr>
                          <w:t>Study Wor</w:t>
                        </w:r>
                        <w:r w:rsidR="007520E6">
                          <w:rPr>
                            <w:sz w:val="48"/>
                            <w:szCs w:val="56"/>
                          </w:rPr>
                          <w:t>k</w:t>
                        </w:r>
                        <w:r w:rsidRPr="00100DB1">
                          <w:rPr>
                            <w:sz w:val="48"/>
                            <w:szCs w:val="56"/>
                          </w:rPr>
                          <w:t>sheet</w:t>
                        </w:r>
                      </w:p>
                    </w:sdtContent>
                  </w:sdt>
                  <w:bookmarkEnd w:id="1" w:displacedByCustomXml="prev"/>
                </w:txbxContent>
              </v:textbox>
              <w10:wrap anchorx="margin" anchory="margin"/>
            </v:shape>
          </w:pict>
        </mc:Fallback>
      </mc:AlternateContent>
    </w:r>
  </w:p>
  <w:p w:rsidR="00BC00C7" w:rsidRDefault="002429DA">
    <w:pPr>
      <w:pStyle w:val="Header"/>
    </w:pPr>
    <w:r w:rsidRPr="00100DB1">
      <w:rPr>
        <w:rStyle w:val="Strong"/>
      </w:rPr>
      <w:t>Acts 17:11</w:t>
    </w:r>
    <w:r>
      <w:t xml:space="preserve"> </w:t>
    </w:r>
    <w:r w:rsidR="00100DB1" w:rsidRPr="00100DB1">
      <w:rPr>
        <w:rStyle w:val="QuoteChar"/>
      </w:rPr>
      <w:t>–</w:t>
    </w:r>
    <w:r w:rsidRPr="00100DB1">
      <w:rPr>
        <w:rStyle w:val="QuoteChar"/>
      </w:rPr>
      <w:t xml:space="preserve"> </w:t>
    </w:r>
    <w:r w:rsidRPr="00100DB1">
      <w:rPr>
        <w:rStyle w:val="QuoteChar"/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62DA57" wp14:editId="635F2BF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429DA" w:rsidRDefault="00242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520E6" w:rsidRPr="007520E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2429DA" w:rsidRDefault="00242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520E6" w:rsidRPr="007520E6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0DB1" w:rsidRPr="00100DB1">
      <w:rPr>
        <w:rStyle w:val="QuoteChar"/>
      </w:rPr>
      <w:t>“they received the word with all eagerness, examining the Scriptures daily to see if these things were so.”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16" w:rsidRDefault="00DD35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E6"/>
    <w:rsid w:val="000E6B9A"/>
    <w:rsid w:val="00100DB1"/>
    <w:rsid w:val="00192C36"/>
    <w:rsid w:val="002429DA"/>
    <w:rsid w:val="007520E6"/>
    <w:rsid w:val="00BC00C7"/>
    <w:rsid w:val="00DD3516"/>
    <w:rsid w:val="00F93171"/>
    <w:rsid w:val="00FA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PlaceholderText">
    <w:name w:val="Placeholder Text"/>
    <w:basedOn w:val="DefaultParagraphFont"/>
    <w:uiPriority w:val="99"/>
    <w:semiHidden/>
    <w:rsid w:val="007520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PlaceholderText">
    <w:name w:val="Placeholder Text"/>
    <w:basedOn w:val="DefaultParagraphFont"/>
    <w:uiPriority w:val="99"/>
    <w:semiHidden/>
    <w:rsid w:val="00752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urrier\Studies\Workshee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83"/>
    <w:rsid w:val="00490BA1"/>
    <w:rsid w:val="00B3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883"/>
    <w:rPr>
      <w:color w:val="808080"/>
    </w:rPr>
  </w:style>
  <w:style w:type="paragraph" w:customStyle="1" w:styleId="E2DD3A9AE4C64E49BDE839D42F366F55">
    <w:name w:val="E2DD3A9AE4C64E49BDE839D42F366F55"/>
    <w:rsid w:val="00B33883"/>
  </w:style>
  <w:style w:type="paragraph" w:customStyle="1" w:styleId="C2AE51B9FB984B70AF44E492803BF294">
    <w:name w:val="C2AE51B9FB984B70AF44E492803BF294"/>
    <w:rsid w:val="00B33883"/>
  </w:style>
  <w:style w:type="paragraph" w:customStyle="1" w:styleId="83EC0F484BB8454A8BBDB927916413B3">
    <w:name w:val="83EC0F484BB8454A8BBDB927916413B3"/>
    <w:rsid w:val="00B338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883"/>
    <w:rPr>
      <w:color w:val="808080"/>
    </w:rPr>
  </w:style>
  <w:style w:type="paragraph" w:customStyle="1" w:styleId="E2DD3A9AE4C64E49BDE839D42F366F55">
    <w:name w:val="E2DD3A9AE4C64E49BDE839D42F366F55"/>
    <w:rsid w:val="00B33883"/>
  </w:style>
  <w:style w:type="paragraph" w:customStyle="1" w:styleId="C2AE51B9FB984B70AF44E492803BF294">
    <w:name w:val="C2AE51B9FB984B70AF44E492803BF294"/>
    <w:rsid w:val="00B33883"/>
  </w:style>
  <w:style w:type="paragraph" w:customStyle="1" w:styleId="83EC0F484BB8454A8BBDB927916413B3">
    <w:name w:val="83EC0F484BB8454A8BBDB927916413B3"/>
    <w:rsid w:val="00B33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Worksheet 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Worksheet</dc:title>
  <dc:creator>ΑΩ</dc:creator>
  <cp:lastModifiedBy>Currier, Matthew</cp:lastModifiedBy>
  <cp:revision>1</cp:revision>
  <dcterms:created xsi:type="dcterms:W3CDTF">2015-09-08T15:48:00Z</dcterms:created>
  <dcterms:modified xsi:type="dcterms:W3CDTF">2015-09-08T15:53:00Z</dcterms:modified>
</cp:coreProperties>
</file>